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4140"/>
        <w:gridCol w:w="6372"/>
      </w:tblGrid>
      <w:tr w:rsidR="002C2CDD" w:rsidRPr="00906BEE" w:rsidTr="002B08C2">
        <w:tc>
          <w:tcPr>
            <w:tcW w:w="4140" w:type="dxa"/>
            <w:tcMar>
              <w:top w:w="504" w:type="dxa"/>
              <w:right w:w="720" w:type="dxa"/>
            </w:tcMar>
            <w:vAlign w:val="bottom"/>
          </w:tcPr>
          <w:p w:rsidR="00523479" w:rsidRPr="00906BEE" w:rsidRDefault="00E61781" w:rsidP="002B08C2">
            <w:pPr>
              <w:pStyle w:val="Initials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D533AF5" wp14:editId="6D098851">
                  <wp:simplePos x="638175" y="866775"/>
                  <wp:positionH relativeFrom="margin">
                    <wp:posOffset>-213360</wp:posOffset>
                  </wp:positionH>
                  <wp:positionV relativeFrom="margin">
                    <wp:posOffset>468630</wp:posOffset>
                  </wp:positionV>
                  <wp:extent cx="1609725" cy="1581150"/>
                  <wp:effectExtent l="76200" t="76200" r="85725" b="914400"/>
                  <wp:wrapSquare wrapText="bothSides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58115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50939" w:rsidRPr="00906BEE" w:rsidRDefault="007F764C" w:rsidP="002B08C2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A0DB532A85E04351AE4E50F485629769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:rsidR="002C2CDD" w:rsidRPr="00906BEE" w:rsidRDefault="008C49BF" w:rsidP="002B08C2">
            <w:r>
              <w:t>Obtain responsive position in an organization with the best capabilities, skills and knowledge</w:t>
            </w:r>
          </w:p>
          <w:p w:rsidR="002C2CDD" w:rsidRPr="00906BEE" w:rsidRDefault="007F764C" w:rsidP="002B08C2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C39FDC7A67264927B0DF67E605A80E0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:rsidR="00741125" w:rsidRDefault="008C49BF" w:rsidP="002B08C2">
            <w:r>
              <w:t>OFFICE AUTOMATION</w:t>
            </w:r>
          </w:p>
          <w:p w:rsidR="008C49BF" w:rsidRDefault="008C49BF" w:rsidP="002B08C2">
            <w:r>
              <w:t>HTML CSS</w:t>
            </w:r>
          </w:p>
          <w:p w:rsidR="008C49BF" w:rsidRDefault="008C49BF" w:rsidP="002B08C2">
            <w:r>
              <w:t>JAVASCRIPT</w:t>
            </w:r>
          </w:p>
          <w:p w:rsidR="008C49BF" w:rsidRDefault="008C49BF" w:rsidP="002B08C2">
            <w:r>
              <w:t>BOOTS STRAP AND JQUERY</w:t>
            </w:r>
          </w:p>
          <w:p w:rsidR="008C49BF" w:rsidRDefault="008C49BF" w:rsidP="002B08C2">
            <w:r>
              <w:t>UI&amp;UX RESPONSIVE</w:t>
            </w:r>
          </w:p>
          <w:p w:rsidR="00A72C5F" w:rsidRDefault="00A72C5F" w:rsidP="002B08C2">
            <w:r>
              <w:t>WEB DESIGN</w:t>
            </w:r>
          </w:p>
          <w:p w:rsidR="00A72C5F" w:rsidRDefault="00A72C5F" w:rsidP="002B08C2">
            <w:r>
              <w:t>OPTIMIZE WEB FOR SEARCH ENGINE</w:t>
            </w:r>
          </w:p>
          <w:p w:rsidR="00A72C5F" w:rsidRDefault="00A72C5F" w:rsidP="002B08C2">
            <w:r>
              <w:t>E-PROJECT</w:t>
            </w:r>
          </w:p>
          <w:p w:rsidR="00A72C5F" w:rsidRDefault="00A72C5F" w:rsidP="002B08C2">
            <w:r>
              <w:t>RESPONSIVE WEBSITE DEVELOPMENT</w:t>
            </w:r>
          </w:p>
          <w:p w:rsidR="00A72C5F" w:rsidRDefault="00A72C5F" w:rsidP="002B08C2"/>
          <w:p w:rsidR="00A72C5F" w:rsidRPr="00906BEE" w:rsidRDefault="00A72C5F" w:rsidP="002B08C2">
            <w:pPr>
              <w:pStyle w:val="Heading3"/>
            </w:pPr>
            <w:r>
              <w:lastRenderedPageBreak/>
              <w:t>EMAIL</w:t>
            </w:r>
          </w:p>
          <w:p w:rsidR="002D6F2F" w:rsidRDefault="007F764C" w:rsidP="002B08C2">
            <w:hyperlink r:id="rId12" w:history="1">
              <w:r w:rsidR="00A72C5F" w:rsidRPr="00CF1C8A">
                <w:rPr>
                  <w:rStyle w:val="Hyperlink"/>
                </w:rPr>
                <w:t>jannatfaisal@gmail.com</w:t>
              </w:r>
            </w:hyperlink>
          </w:p>
          <w:p w:rsidR="00A72C5F" w:rsidRDefault="002D6F2F" w:rsidP="002B08C2">
            <w:r>
              <w:t>sheherbano2207e@aptechgdn.net</w:t>
            </w:r>
          </w:p>
          <w:p w:rsidR="00A72C5F" w:rsidRDefault="002D6F2F" w:rsidP="002B08C2">
            <w:pPr>
              <w:rPr>
                <w:b/>
              </w:rPr>
            </w:pPr>
            <w:r>
              <w:rPr>
                <w:b/>
              </w:rPr>
              <w:t>link din</w:t>
            </w:r>
          </w:p>
          <w:p w:rsidR="002D6F2F" w:rsidRDefault="007F764C" w:rsidP="002B08C2">
            <w:hyperlink r:id="rId13" w:history="1">
              <w:r w:rsidR="002D6F2F" w:rsidRPr="00CF1C8A">
                <w:rPr>
                  <w:rStyle w:val="Hyperlink"/>
                </w:rPr>
                <w:t>jannatfaisal003@gmail.com</w:t>
              </w:r>
            </w:hyperlink>
          </w:p>
          <w:p w:rsidR="002D6F2F" w:rsidRDefault="002D6F2F" w:rsidP="002B08C2">
            <w:pPr>
              <w:rPr>
                <w:b/>
              </w:rPr>
            </w:pPr>
            <w:r w:rsidRPr="002D6F2F">
              <w:rPr>
                <w:b/>
              </w:rPr>
              <w:t>GitHub</w:t>
            </w:r>
          </w:p>
          <w:p w:rsidR="002D6F2F" w:rsidRDefault="007F764C" w:rsidP="002B08C2">
            <w:hyperlink r:id="rId14" w:history="1">
              <w:r w:rsidR="002D6F2F" w:rsidRPr="00CF1C8A">
                <w:rPr>
                  <w:rStyle w:val="Hyperlink"/>
                </w:rPr>
                <w:t>Jannatfaisal003@gmail.com</w:t>
              </w:r>
            </w:hyperlink>
          </w:p>
          <w:p w:rsidR="002D6F2F" w:rsidRPr="002D6F2F" w:rsidRDefault="002D6F2F" w:rsidP="002B08C2"/>
          <w:p w:rsidR="002D6F2F" w:rsidRDefault="002D6F2F" w:rsidP="002B08C2">
            <w:pPr>
              <w:rPr>
                <w:b/>
              </w:rPr>
            </w:pPr>
          </w:p>
          <w:p w:rsidR="002D6F2F" w:rsidRDefault="002D6F2F" w:rsidP="002B08C2">
            <w:pPr>
              <w:rPr>
                <w:b/>
              </w:rPr>
            </w:pPr>
          </w:p>
          <w:p w:rsidR="002D6F2F" w:rsidRDefault="002D6F2F" w:rsidP="002B08C2">
            <w:pPr>
              <w:rPr>
                <w:b/>
              </w:rPr>
            </w:pPr>
          </w:p>
          <w:p w:rsidR="002D6F2F" w:rsidRPr="002D6F2F" w:rsidRDefault="002D6F2F" w:rsidP="002B08C2">
            <w:pPr>
              <w:rPr>
                <w:b/>
              </w:rPr>
            </w:pPr>
          </w:p>
          <w:p w:rsidR="002D6F2F" w:rsidRPr="00A72C5F" w:rsidRDefault="002D6F2F" w:rsidP="002B08C2">
            <w:pPr>
              <w:rPr>
                <w:b/>
              </w:rPr>
            </w:pPr>
          </w:p>
          <w:p w:rsidR="00A72C5F" w:rsidRPr="00906BEE" w:rsidRDefault="00A72C5F" w:rsidP="002B08C2"/>
        </w:tc>
        <w:tc>
          <w:tcPr>
            <w:tcW w:w="6372" w:type="dxa"/>
            <w:tcMar>
              <w:top w:w="504" w:type="dxa"/>
              <w:left w:w="0" w:type="dxa"/>
            </w:tcMar>
          </w:tcPr>
          <w:p w:rsidR="002C2CDD" w:rsidRDefault="00E61781" w:rsidP="008C49BF">
            <w:pPr>
              <w:pStyle w:val="Heading3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537210</wp:posOffset>
                      </wp:positionH>
                      <wp:positionV relativeFrom="paragraph">
                        <wp:posOffset>-325755</wp:posOffset>
                      </wp:positionV>
                      <wp:extent cx="2828925" cy="657225"/>
                      <wp:effectExtent l="0" t="0" r="0" b="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2892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61781" w:rsidRDefault="00E61781">
                                  <w:pPr>
                                    <w:rPr>
                                      <w:b/>
                                      <w:sz w:val="44"/>
                                    </w:rPr>
                                  </w:pPr>
                                  <w:r w:rsidRPr="00E61781">
                                    <w:rPr>
                                      <w:b/>
                                      <w:sz w:val="44"/>
                                    </w:rPr>
                                    <w:t xml:space="preserve">Sheherbano Faisal </w:t>
                                  </w:r>
                                </w:p>
                                <w:p w:rsidR="00E61781" w:rsidRPr="00E61781" w:rsidRDefault="00E61781" w:rsidP="00E61781">
                                  <w:pPr>
                                    <w:ind w:firstLine="72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Front End Developer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26" type="#_x0000_t202" style="position:absolute;margin-left:42.3pt;margin-top:-25.65pt;width:222.75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" filled="f" stroked="f" strokeweight=".5pt">
                      <v:textbox>
                        <w:txbxContent>
                          <w:p w:rsidR="00E61781" w:rsidRDefault="00E61781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E61781">
                              <w:rPr>
                                <w:b/>
                                <w:sz w:val="44"/>
                              </w:rPr>
                              <w:t xml:space="preserve">Sheherbano Faisal </w:t>
                            </w:r>
                          </w:p>
                          <w:p w:rsidR="00E61781" w:rsidRPr="00E61781" w:rsidRDefault="00E61781" w:rsidP="00E61781">
                            <w:pPr>
                              <w:ind w:firstLine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Front End Developer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sdt>
              <w:sdtPr>
                <w:alias w:val="Experience:"/>
                <w:tag w:val="Experience:"/>
                <w:id w:val="1217937480"/>
                <w:placeholder>
                  <w:docPart w:val="18D6B6C60AD2414AAE4F9A12AF7944F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A72C5F" w:rsidRDefault="002D6F2F" w:rsidP="008C49BF">
            <w:pPr>
              <w:pStyle w:val="Heading3"/>
              <w:rPr>
                <w:sz w:val="22"/>
              </w:rPr>
            </w:pPr>
            <w:r>
              <w:rPr>
                <w:sz w:val="22"/>
              </w:rPr>
              <w:t>[</w:t>
            </w:r>
            <w:r w:rsidRPr="002D6F2F">
              <w:rPr>
                <w:sz w:val="22"/>
              </w:rPr>
              <w:t>dates</w:t>
            </w:r>
            <w:r>
              <w:rPr>
                <w:sz w:val="22"/>
              </w:rPr>
              <w:t xml:space="preserve"> from]- [to] 17-nov-2022 [to] 17</w:t>
            </w:r>
            <w:r w:rsidR="0081190F">
              <w:rPr>
                <w:sz w:val="22"/>
              </w:rPr>
              <w:t>-dec-2022</w:t>
            </w:r>
          </w:p>
          <w:p w:rsidR="0081190F" w:rsidRDefault="0081190F" w:rsidP="008C49BF">
            <w:pPr>
              <w:pStyle w:val="Heading3"/>
              <w:rPr>
                <w:sz w:val="22"/>
              </w:rPr>
            </w:pPr>
          </w:p>
          <w:p w:rsidR="0081190F" w:rsidRDefault="007F764C" w:rsidP="008C49BF">
            <w:pPr>
              <w:pStyle w:val="Heading3"/>
              <w:rPr>
                <w:rFonts w:ascii="Times New Roman" w:hAnsi="Times New Roman" w:cs="Times New Roman"/>
                <w:sz w:val="22"/>
              </w:rPr>
            </w:pPr>
            <w:hyperlink r:id="rId15" w:history="1">
              <w:r w:rsidR="0081190F" w:rsidRPr="00CF1C8A">
                <w:rPr>
                  <w:rStyle w:val="Hyperlink"/>
                  <w:rFonts w:ascii="Times New Roman" w:hAnsi="Times New Roman" w:cs="Times New Roman"/>
                  <w:sz w:val="22"/>
                </w:rPr>
                <w:t>https://eprojects.azfamtech.com/my%20tiles/</w:t>
              </w:r>
            </w:hyperlink>
          </w:p>
          <w:p w:rsidR="0081190F" w:rsidRPr="0081190F" w:rsidRDefault="0081190F" w:rsidP="008C49BF">
            <w:pPr>
              <w:pStyle w:val="Heading3"/>
              <w:rPr>
                <w:rFonts w:ascii="Times New Roman" w:hAnsi="Times New Roman" w:cs="Times New Roman"/>
                <w:sz w:val="22"/>
              </w:rPr>
            </w:pPr>
          </w:p>
          <w:p w:rsidR="008C49BF" w:rsidRPr="00906BEE" w:rsidRDefault="008C49BF" w:rsidP="008C49BF">
            <w:pPr>
              <w:pStyle w:val="Heading3"/>
            </w:pPr>
          </w:p>
          <w:p w:rsidR="002C2CDD" w:rsidRPr="00906BEE" w:rsidRDefault="007F764C" w:rsidP="008C49BF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EA5B69492B6C4C228CB368A3BCF3F3C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:rsidR="002C2CDD" w:rsidRDefault="008C49BF" w:rsidP="007569C1">
            <w:r>
              <w:t>ADVANCED SOFTWARE ENGENERING DIPLOMA</w:t>
            </w:r>
          </w:p>
          <w:p w:rsidR="008C49BF" w:rsidRDefault="008C49BF" w:rsidP="008C49BF">
            <w:r>
              <w:t>(APTECH IN PROCESS)</w:t>
            </w:r>
          </w:p>
          <w:p w:rsidR="008C49BF" w:rsidRDefault="008C49BF" w:rsidP="008C49BF"/>
          <w:p w:rsidR="008C49BF" w:rsidRDefault="008C49BF" w:rsidP="008C49BF">
            <w:r>
              <w:t>INTERMEDIATE ASSEMBLY FATIMA JINNAH (IN PROGRESS)</w:t>
            </w:r>
          </w:p>
          <w:p w:rsidR="008C49BF" w:rsidRDefault="008C49BF" w:rsidP="008C49BF"/>
          <w:p w:rsidR="008C49BF" w:rsidRPr="00906BEE" w:rsidRDefault="008C49BF" w:rsidP="008C49BF">
            <w:r>
              <w:t xml:space="preserve">METRICULATIONS FROM MH GRAMMER SCHOOL KARACHI </w:t>
            </w:r>
          </w:p>
          <w:p w:rsidR="002C2CDD" w:rsidRPr="00906BEE" w:rsidRDefault="002C2CDD" w:rsidP="007569C1"/>
          <w:p w:rsidR="002C2CDD" w:rsidRPr="00906BEE" w:rsidRDefault="00A72C5F" w:rsidP="007569C1">
            <w:pPr>
              <w:pStyle w:val="Heading3"/>
            </w:pPr>
            <w:r>
              <w:t>CERTIFICATES</w:t>
            </w:r>
          </w:p>
          <w:p w:rsidR="00741125" w:rsidRDefault="00A72C5F" w:rsidP="00741125">
            <w:r>
              <w:t>WEB DESIGINING (APTECH GARDEN CENTER SINCE 2022)</w:t>
            </w:r>
          </w:p>
          <w:p w:rsidR="00A72C5F" w:rsidRDefault="00A72C5F" w:rsidP="00741125">
            <w:r>
              <w:t xml:space="preserve">MS OFFICE </w:t>
            </w:r>
          </w:p>
          <w:p w:rsidR="00A72C5F" w:rsidRDefault="00A72C5F" w:rsidP="00741125"/>
          <w:p w:rsidR="0081190F" w:rsidRPr="00906BEE" w:rsidRDefault="0081190F" w:rsidP="0081190F">
            <w:pPr>
              <w:pStyle w:val="Heading3"/>
            </w:pPr>
            <w:r>
              <w:t>address</w:t>
            </w:r>
          </w:p>
          <w:p w:rsidR="00A72C5F" w:rsidRPr="00906BEE" w:rsidRDefault="0081190F" w:rsidP="00741125">
            <w:r>
              <w:t xml:space="preserve">Garden west  building Sana  palace flat 1206 </w:t>
            </w:r>
          </w:p>
        </w:tc>
        <w:bookmarkStart w:id="0" w:name="_GoBack"/>
        <w:bookmarkEnd w:id="0"/>
      </w:tr>
    </w:tbl>
    <w:p w:rsidR="00C62C50" w:rsidRDefault="00C62C50" w:rsidP="00E22E87">
      <w:pPr>
        <w:pStyle w:val="NoSpacing"/>
      </w:pPr>
    </w:p>
    <w:sectPr w:rsidR="00C62C50" w:rsidSect="00EF7CC9">
      <w:headerReference w:type="default" r:id="rId16"/>
      <w:footerReference w:type="default" r:id="rId17"/>
      <w:footerReference w:type="first" r:id="rId18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64C" w:rsidRDefault="007F764C" w:rsidP="00713050">
      <w:pPr>
        <w:spacing w:line="240" w:lineRule="auto"/>
      </w:pPr>
      <w:r>
        <w:separator/>
      </w:r>
    </w:p>
  </w:endnote>
  <w:endnote w:type="continuationSeparator" w:id="0">
    <w:p w:rsidR="007F764C" w:rsidRDefault="007F764C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6981CB5" wp14:editId="5492187B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460350EB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3C20087" wp14:editId="449AE65A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6BCF118A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583E417" wp14:editId="2FD1EE38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66005262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3ACA619" wp14:editId="316CD90F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68F468A4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178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811117" w:rsidP="003C5528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811117" w:rsidP="00217980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811117" w:rsidP="00217980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811117" w:rsidP="00217980">
          <w:pPr>
            <w:pStyle w:val="Footer"/>
          </w:pPr>
        </w:p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64C" w:rsidRDefault="007F764C" w:rsidP="00713050">
      <w:pPr>
        <w:spacing w:line="240" w:lineRule="auto"/>
      </w:pPr>
      <w:r>
        <w:separator/>
      </w:r>
    </w:p>
  </w:footnote>
  <w:footnote w:type="continuationSeparator" w:id="0">
    <w:p w:rsidR="007F764C" w:rsidRDefault="007F764C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1A5CA9" w:rsidP="001A5CA9">
          <w:pPr>
            <w:pStyle w:val="Initial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7F764C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104577300C944FF685E14D93597CB108"/>
                    </w:placeholder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/>
                </w:sdt>
              </w:p>
              <w:p w:rsidR="001A5CA9" w:rsidRDefault="001A5CA9" w:rsidP="001A5CA9">
                <w:pPr>
                  <w:pStyle w:val="Heading2"/>
                  <w:outlineLvl w:val="1"/>
                </w:pPr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9BF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8C2"/>
    <w:rsid w:val="002B091C"/>
    <w:rsid w:val="002C2CDD"/>
    <w:rsid w:val="002D45C6"/>
    <w:rsid w:val="002D6F2F"/>
    <w:rsid w:val="002F03FA"/>
    <w:rsid w:val="00313E86"/>
    <w:rsid w:val="00333CD3"/>
    <w:rsid w:val="00340365"/>
    <w:rsid w:val="00342B64"/>
    <w:rsid w:val="00364079"/>
    <w:rsid w:val="00365364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523479"/>
    <w:rsid w:val="00543DB7"/>
    <w:rsid w:val="005729B0"/>
    <w:rsid w:val="00583E4F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7F764C"/>
    <w:rsid w:val="00811117"/>
    <w:rsid w:val="0081190F"/>
    <w:rsid w:val="00823C54"/>
    <w:rsid w:val="00841146"/>
    <w:rsid w:val="0088504C"/>
    <w:rsid w:val="0089382B"/>
    <w:rsid w:val="008A1907"/>
    <w:rsid w:val="008C49BF"/>
    <w:rsid w:val="008C6BCA"/>
    <w:rsid w:val="008C7B50"/>
    <w:rsid w:val="008E4B30"/>
    <w:rsid w:val="00906BEE"/>
    <w:rsid w:val="009243E7"/>
    <w:rsid w:val="009637D7"/>
    <w:rsid w:val="00985D58"/>
    <w:rsid w:val="009B3C40"/>
    <w:rsid w:val="009F7AD9"/>
    <w:rsid w:val="00A42540"/>
    <w:rsid w:val="00A50939"/>
    <w:rsid w:val="00A72C5F"/>
    <w:rsid w:val="00A83413"/>
    <w:rsid w:val="00AA6A40"/>
    <w:rsid w:val="00AA75F6"/>
    <w:rsid w:val="00AD00FD"/>
    <w:rsid w:val="00AF0A8E"/>
    <w:rsid w:val="00B27019"/>
    <w:rsid w:val="00B5664D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61781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EA4E4E" w:themeColor="accent1"/>
        <w:bottom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2C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jannatfaisal003@gmail.com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jannatfaisal@gmail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eprojects.azfamtech.com/my%20tiles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Jannatfaisal003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0DB532A85E04351AE4E50F485629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40EEE-52D4-48DC-8943-D8C8B0D804AC}"/>
      </w:docPartPr>
      <w:docPartBody>
        <w:p w:rsidR="009A719E" w:rsidRDefault="006810F8">
          <w:pPr>
            <w:pStyle w:val="A0DB532A85E04351AE4E50F485629769"/>
          </w:pPr>
          <w:r w:rsidRPr="00906BEE">
            <w:t>Objective</w:t>
          </w:r>
        </w:p>
      </w:docPartBody>
    </w:docPart>
    <w:docPart>
      <w:docPartPr>
        <w:name w:val="C39FDC7A67264927B0DF67E605A80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93657-52F1-44FA-9BD9-53BA421CD74B}"/>
      </w:docPartPr>
      <w:docPartBody>
        <w:p w:rsidR="009A719E" w:rsidRDefault="006810F8">
          <w:pPr>
            <w:pStyle w:val="C39FDC7A67264927B0DF67E605A80E0F"/>
          </w:pPr>
          <w:r w:rsidRPr="00906BEE">
            <w:t>Skills</w:t>
          </w:r>
        </w:p>
      </w:docPartBody>
    </w:docPart>
    <w:docPart>
      <w:docPartPr>
        <w:name w:val="18D6B6C60AD2414AAE4F9A12AF794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A5D0C-0EA7-47A0-9AB0-2313CB7DC90F}"/>
      </w:docPartPr>
      <w:docPartBody>
        <w:p w:rsidR="009A719E" w:rsidRDefault="006810F8">
          <w:pPr>
            <w:pStyle w:val="18D6B6C60AD2414AAE4F9A12AF7944FE"/>
          </w:pPr>
          <w:r w:rsidRPr="00906BEE">
            <w:t>Experience</w:t>
          </w:r>
        </w:p>
      </w:docPartBody>
    </w:docPart>
    <w:docPart>
      <w:docPartPr>
        <w:name w:val="EA5B69492B6C4C228CB368A3BCF3F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73AC0-7A6F-4DED-B010-CF2DCBA64E58}"/>
      </w:docPartPr>
      <w:docPartBody>
        <w:p w:rsidR="009A719E" w:rsidRDefault="006810F8">
          <w:pPr>
            <w:pStyle w:val="EA5B69492B6C4C228CB368A3BCF3F3C5"/>
          </w:pPr>
          <w:r w:rsidRPr="00906BEE">
            <w:t>Education</w:t>
          </w:r>
        </w:p>
      </w:docPartBody>
    </w:docPart>
    <w:docPart>
      <w:docPartPr>
        <w:name w:val="104577300C944FF685E14D93597CB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AC062-3E96-4E27-984E-2D12512C6E9C}"/>
      </w:docPartPr>
      <w:docPartBody>
        <w:p w:rsidR="009A719E" w:rsidRDefault="006810F8">
          <w:pPr>
            <w:pStyle w:val="104577300C944FF685E14D93597CB108"/>
          </w:pPr>
          <w:r w:rsidRPr="00906BEE">
            <w:t>School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D39"/>
    <w:rsid w:val="005D6847"/>
    <w:rsid w:val="006810F8"/>
    <w:rsid w:val="009A719E"/>
    <w:rsid w:val="00B5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aa-ET" w:eastAsia="aa-E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5DD61D50D744E5B7C1215CE0DAE60F">
    <w:name w:val="7B5DD61D50D744E5B7C1215CE0DAE60F"/>
  </w:style>
  <w:style w:type="paragraph" w:customStyle="1" w:styleId="A0DB532A85E04351AE4E50F485629769">
    <w:name w:val="A0DB532A85E04351AE4E50F485629769"/>
  </w:style>
  <w:style w:type="paragraph" w:customStyle="1" w:styleId="E0410901D9494244A00754FCA1D0C253">
    <w:name w:val="E0410901D9494244A00754FCA1D0C253"/>
  </w:style>
  <w:style w:type="paragraph" w:customStyle="1" w:styleId="C39FDC7A67264927B0DF67E605A80E0F">
    <w:name w:val="C39FDC7A67264927B0DF67E605A80E0F"/>
  </w:style>
  <w:style w:type="paragraph" w:customStyle="1" w:styleId="F641308548684C01B561D67D8BE84A84">
    <w:name w:val="F641308548684C01B561D67D8BE84A84"/>
  </w:style>
  <w:style w:type="paragraph" w:customStyle="1" w:styleId="BC8B67BFED6F4C5098AB650F3FBA4DA7">
    <w:name w:val="BC8B67BFED6F4C5098AB650F3FBA4DA7"/>
  </w:style>
  <w:style w:type="paragraph" w:customStyle="1" w:styleId="1626FA45C47240E4A3AAF3E5AE974AB4">
    <w:name w:val="1626FA45C47240E4A3AAF3E5AE974AB4"/>
  </w:style>
  <w:style w:type="paragraph" w:customStyle="1" w:styleId="C87CA427D56746DA8AEA0DACEC976CA2">
    <w:name w:val="C87CA427D56746DA8AEA0DACEC976CA2"/>
  </w:style>
  <w:style w:type="paragraph" w:customStyle="1" w:styleId="18D6B6C60AD2414AAE4F9A12AF7944FE">
    <w:name w:val="18D6B6C60AD2414AAE4F9A12AF7944FE"/>
  </w:style>
  <w:style w:type="paragraph" w:customStyle="1" w:styleId="472E94436A8A40BC963BC19BE35C6063">
    <w:name w:val="472E94436A8A40BC963BC19BE35C6063"/>
  </w:style>
  <w:style w:type="paragraph" w:customStyle="1" w:styleId="5E8913AE43EA443E94D6AAD03AED4F74">
    <w:name w:val="5E8913AE43EA443E94D6AAD03AED4F74"/>
  </w:style>
  <w:style w:type="paragraph" w:customStyle="1" w:styleId="252177B040904E358932452B3717C992">
    <w:name w:val="252177B040904E358932452B3717C992"/>
  </w:style>
  <w:style w:type="paragraph" w:customStyle="1" w:styleId="A8A0B90445074874A50E3E53F482F777">
    <w:name w:val="A8A0B90445074874A50E3E53F482F777"/>
  </w:style>
  <w:style w:type="paragraph" w:customStyle="1" w:styleId="AB399F88AAA9404987AF6BC90B15688C">
    <w:name w:val="AB399F88AAA9404987AF6BC90B15688C"/>
  </w:style>
  <w:style w:type="paragraph" w:customStyle="1" w:styleId="489F1D3AAB4546D39B57F84530C3B6A9">
    <w:name w:val="489F1D3AAB4546D39B57F84530C3B6A9"/>
  </w:style>
  <w:style w:type="paragraph" w:customStyle="1" w:styleId="DFEF951F3ACB421CAC38C46CEF513CCB">
    <w:name w:val="DFEF951F3ACB421CAC38C46CEF513CCB"/>
  </w:style>
  <w:style w:type="paragraph" w:customStyle="1" w:styleId="46A941B436674C668FA05B35E045D74F">
    <w:name w:val="46A941B436674C668FA05B35E045D74F"/>
  </w:style>
  <w:style w:type="paragraph" w:customStyle="1" w:styleId="49375C0B53A742959A64085BC2E95703">
    <w:name w:val="49375C0B53A742959A64085BC2E95703"/>
  </w:style>
  <w:style w:type="paragraph" w:customStyle="1" w:styleId="483EB89818AA4E54B77BD3F9C758E94A">
    <w:name w:val="483EB89818AA4E54B77BD3F9C758E94A"/>
  </w:style>
  <w:style w:type="paragraph" w:customStyle="1" w:styleId="EA5B69492B6C4C228CB368A3BCF3F3C5">
    <w:name w:val="EA5B69492B6C4C228CB368A3BCF3F3C5"/>
  </w:style>
  <w:style w:type="paragraph" w:customStyle="1" w:styleId="099E777075E041E9A2786CF2C201EFF4">
    <w:name w:val="099E777075E041E9A2786CF2C201EFF4"/>
  </w:style>
  <w:style w:type="paragraph" w:customStyle="1" w:styleId="9C7774B1778243F88F3C9BEEC7D690AC">
    <w:name w:val="9C7774B1778243F88F3C9BEEC7D690AC"/>
  </w:style>
  <w:style w:type="paragraph" w:customStyle="1" w:styleId="1B48223B986B4BA0AF6D9F8EA4E2530C">
    <w:name w:val="1B48223B986B4BA0AF6D9F8EA4E2530C"/>
  </w:style>
  <w:style w:type="paragraph" w:customStyle="1" w:styleId="F218603581F74A999691FA3CF9958CEE">
    <w:name w:val="F218603581F74A999691FA3CF9958CEE"/>
  </w:style>
  <w:style w:type="paragraph" w:customStyle="1" w:styleId="5CD7193F4EB2455DBD0C6ABFBBF4B852">
    <w:name w:val="5CD7193F4EB2455DBD0C6ABFBBF4B852"/>
  </w:style>
  <w:style w:type="paragraph" w:customStyle="1" w:styleId="7E348B4648C340F293813A73829C063E">
    <w:name w:val="7E348B4648C340F293813A73829C063E"/>
  </w:style>
  <w:style w:type="paragraph" w:customStyle="1" w:styleId="104577300C944FF685E14D93597CB108">
    <w:name w:val="104577300C944FF685E14D93597CB108"/>
  </w:style>
  <w:style w:type="paragraph" w:customStyle="1" w:styleId="325CD00D830C446C941C751E34ACE8AE">
    <w:name w:val="325CD00D830C446C941C751E34ACE8AE"/>
  </w:style>
  <w:style w:type="paragraph" w:customStyle="1" w:styleId="9FDECC65337A4AD5B0DD0F5FC9A91A17">
    <w:name w:val="9FDECC65337A4AD5B0DD0F5FC9A91A17"/>
  </w:style>
  <w:style w:type="paragraph" w:customStyle="1" w:styleId="3CE00EFDB67544BD8AD35486A6B74E02">
    <w:name w:val="3CE00EFDB67544BD8AD35486A6B74E02"/>
  </w:style>
  <w:style w:type="paragraph" w:customStyle="1" w:styleId="26A441F382604B8C9D99BBDD46A4B06E">
    <w:name w:val="26A441F382604B8C9D99BBDD46A4B06E"/>
    <w:rsid w:val="00B53D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7398C9-155F-4701-8FE9-285C54F73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2023-01-13T18:48:00Z</dcterms:created>
  <dcterms:modified xsi:type="dcterms:W3CDTF">2023-01-13T18:48:00Z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